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FF470" w14:textId="77777777" w:rsidR="005B3811" w:rsidRPr="003551C8" w:rsidRDefault="005B3811" w:rsidP="00B00D2A">
      <w:pPr>
        <w:rPr>
          <w:rFonts w:asciiTheme="majorHAnsi" w:hAnsiTheme="majorHAnsi"/>
        </w:rPr>
      </w:pPr>
    </w:p>
    <w:p w14:paraId="3D615FA1" w14:textId="77777777" w:rsidR="004343AF" w:rsidRPr="003551C8" w:rsidRDefault="004343AF" w:rsidP="00B00D2A">
      <w:pPr>
        <w:rPr>
          <w:rFonts w:asciiTheme="majorHAnsi" w:hAnsiTheme="majorHAnsi"/>
        </w:rPr>
      </w:pPr>
    </w:p>
    <w:p w14:paraId="5B9E6F64" w14:textId="77777777" w:rsidR="00BB2E07" w:rsidRPr="003551C8" w:rsidRDefault="00BB2E07" w:rsidP="004031C2">
      <w:pPr>
        <w:spacing w:after="0"/>
        <w:jc w:val="both"/>
        <w:rPr>
          <w:rFonts w:asciiTheme="majorHAnsi" w:hAnsiTheme="majorHAnsi"/>
        </w:rPr>
      </w:pPr>
    </w:p>
    <w:p w14:paraId="6824293D" w14:textId="77777777" w:rsidR="00BB2E07" w:rsidRPr="00C10E7B" w:rsidRDefault="00BB2E07" w:rsidP="002E78FC">
      <w:pPr>
        <w:spacing w:after="0"/>
        <w:jc w:val="center"/>
        <w:rPr>
          <w:rFonts w:asciiTheme="majorHAnsi" w:hAnsiTheme="majorHAnsi"/>
          <w:i/>
          <w:sz w:val="18"/>
          <w:szCs w:val="18"/>
        </w:rPr>
      </w:pPr>
      <w:r w:rsidRPr="00C10E7B">
        <w:rPr>
          <w:rFonts w:asciiTheme="majorHAnsi" w:hAnsiTheme="majorHAnsi"/>
          <w:i/>
          <w:sz w:val="18"/>
          <w:szCs w:val="18"/>
        </w:rPr>
        <w:t>Annex B: Accomplishment Report Template for Technical</w:t>
      </w:r>
      <w:r w:rsidR="00D42BE4">
        <w:rPr>
          <w:rFonts w:asciiTheme="majorHAnsi" w:hAnsiTheme="majorHAnsi"/>
          <w:i/>
          <w:sz w:val="18"/>
          <w:szCs w:val="18"/>
        </w:rPr>
        <w:t xml:space="preserve"> and Admin </w:t>
      </w:r>
      <w:r w:rsidRPr="00C10E7B">
        <w:rPr>
          <w:rFonts w:asciiTheme="majorHAnsi" w:hAnsiTheme="majorHAnsi"/>
          <w:i/>
          <w:sz w:val="18"/>
          <w:szCs w:val="18"/>
        </w:rPr>
        <w:t>Staff (RO</w:t>
      </w:r>
      <w:proofErr w:type="gramStart"/>
      <w:r w:rsidRPr="00C10E7B">
        <w:rPr>
          <w:rFonts w:asciiTheme="majorHAnsi" w:hAnsiTheme="majorHAnsi"/>
          <w:i/>
          <w:sz w:val="18"/>
          <w:szCs w:val="18"/>
        </w:rPr>
        <w:t>,PO</w:t>
      </w:r>
      <w:proofErr w:type="gramEnd"/>
      <w:r w:rsidRPr="00C10E7B">
        <w:rPr>
          <w:rFonts w:asciiTheme="majorHAnsi" w:hAnsiTheme="majorHAnsi"/>
          <w:i/>
          <w:sz w:val="18"/>
          <w:szCs w:val="18"/>
        </w:rPr>
        <w:t>, Cluster)</w:t>
      </w:r>
    </w:p>
    <w:p w14:paraId="4E4F082A" w14:textId="77777777" w:rsidR="00BB2E07" w:rsidRPr="003551C8" w:rsidRDefault="00E56613" w:rsidP="00BB2E07">
      <w:pPr>
        <w:spacing w:after="0"/>
        <w:jc w:val="center"/>
        <w:rPr>
          <w:rFonts w:asciiTheme="majorHAnsi" w:hAnsiTheme="majorHAnsi"/>
          <w:b/>
        </w:rPr>
      </w:pPr>
      <w:r w:rsidRPr="003551C8">
        <w:rPr>
          <w:rFonts w:asciiTheme="majorHAnsi" w:hAnsiTheme="majorHAnsi"/>
          <w:b/>
        </w:rPr>
        <w:t xml:space="preserve">Individual </w:t>
      </w:r>
      <w:r w:rsidR="00BB2E07" w:rsidRPr="003551C8">
        <w:rPr>
          <w:rFonts w:asciiTheme="majorHAnsi" w:hAnsiTheme="majorHAnsi"/>
          <w:b/>
        </w:rPr>
        <w:t>Daily Accomplishment Report</w:t>
      </w:r>
    </w:p>
    <w:p w14:paraId="48F90887" w14:textId="4143A990" w:rsidR="00BB2E07" w:rsidRPr="003551C8" w:rsidRDefault="00BB2E07" w:rsidP="00BB2E07">
      <w:pPr>
        <w:spacing w:after="0"/>
        <w:jc w:val="center"/>
        <w:rPr>
          <w:rFonts w:asciiTheme="majorHAnsi" w:hAnsiTheme="majorHAnsi"/>
        </w:rPr>
      </w:pPr>
      <w:r w:rsidRPr="003551C8">
        <w:rPr>
          <w:rFonts w:asciiTheme="majorHAnsi" w:hAnsiTheme="majorHAnsi"/>
        </w:rPr>
        <w:t>Date:</w:t>
      </w:r>
      <w:r w:rsidR="00971E59">
        <w:rPr>
          <w:rFonts w:asciiTheme="majorHAnsi" w:hAnsiTheme="majorHAnsi"/>
        </w:rPr>
        <w:t xml:space="preserve"> April 07</w:t>
      </w:r>
      <w:r w:rsidR="00EF668F">
        <w:rPr>
          <w:rFonts w:asciiTheme="majorHAnsi" w:hAnsiTheme="majorHAnsi"/>
        </w:rPr>
        <w:t>, 2020</w:t>
      </w:r>
    </w:p>
    <w:p w14:paraId="14C8F1A5" w14:textId="77777777" w:rsidR="00BB2E07" w:rsidRPr="003551C8" w:rsidRDefault="00BB2E07" w:rsidP="00BB2E07">
      <w:pPr>
        <w:spacing w:after="0"/>
        <w:jc w:val="center"/>
        <w:rPr>
          <w:rFonts w:asciiTheme="majorHAnsi" w:hAnsiTheme="majorHAnsi"/>
        </w:rPr>
      </w:pPr>
    </w:p>
    <w:p w14:paraId="7FDF3F5D" w14:textId="77777777" w:rsidR="002E78FC" w:rsidRPr="00EF668F" w:rsidRDefault="002E78FC" w:rsidP="002E78FC">
      <w:pPr>
        <w:spacing w:after="0"/>
        <w:jc w:val="both"/>
        <w:rPr>
          <w:rFonts w:asciiTheme="majorHAnsi" w:hAnsiTheme="majorHAnsi"/>
          <w:u w:val="single"/>
        </w:rPr>
      </w:pPr>
      <w:r w:rsidRPr="003551C8">
        <w:rPr>
          <w:rFonts w:asciiTheme="majorHAnsi" w:hAnsiTheme="majorHAnsi"/>
        </w:rPr>
        <w:t>Name: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  <w:u w:val="single"/>
        </w:rPr>
        <w:t xml:space="preserve"> Christian Paul V. Ferrer</w:t>
      </w:r>
    </w:p>
    <w:p w14:paraId="328ECEA5" w14:textId="77777777" w:rsidR="002E78FC" w:rsidRPr="003551C8" w:rsidRDefault="002E78FC" w:rsidP="002E78FC">
      <w:pPr>
        <w:spacing w:after="0"/>
        <w:jc w:val="both"/>
        <w:rPr>
          <w:rFonts w:asciiTheme="majorHAnsi" w:hAnsiTheme="majorHAnsi"/>
        </w:rPr>
      </w:pPr>
      <w:r w:rsidRPr="00EF668F">
        <w:rPr>
          <w:rFonts w:asciiTheme="majorHAnsi" w:hAnsiTheme="majorHAnsi"/>
        </w:rPr>
        <w:t xml:space="preserve">Position: </w:t>
      </w:r>
      <w:r>
        <w:rPr>
          <w:rFonts w:asciiTheme="majorHAnsi" w:hAnsiTheme="majorHAnsi"/>
          <w:b/>
          <w:u w:val="single"/>
        </w:rPr>
        <w:t>Network Administrator</w:t>
      </w:r>
      <w:r w:rsidRPr="003551C8">
        <w:rPr>
          <w:rFonts w:asciiTheme="majorHAnsi" w:hAnsiTheme="majorHAnsi"/>
        </w:rPr>
        <w:tab/>
      </w:r>
      <w:r w:rsidRPr="003551C8">
        <w:rPr>
          <w:rFonts w:asciiTheme="majorHAnsi" w:hAnsiTheme="majorHAnsi"/>
        </w:rPr>
        <w:tab/>
      </w:r>
      <w:r w:rsidRPr="003551C8">
        <w:rPr>
          <w:rFonts w:asciiTheme="majorHAnsi" w:hAnsiTheme="majorHAnsi"/>
        </w:rPr>
        <w:tab/>
      </w:r>
      <w:r w:rsidRPr="003551C8">
        <w:rPr>
          <w:rFonts w:asciiTheme="majorHAnsi" w:hAnsiTheme="majorHAnsi"/>
        </w:rPr>
        <w:tab/>
      </w:r>
      <w:r w:rsidRPr="003551C8">
        <w:rPr>
          <w:rFonts w:asciiTheme="majorHAnsi" w:hAnsiTheme="majorHAnsi"/>
        </w:rPr>
        <w:tab/>
      </w:r>
    </w:p>
    <w:p w14:paraId="2B9A4D29" w14:textId="77777777" w:rsidR="002E78FC" w:rsidRPr="003551C8" w:rsidRDefault="002E78FC" w:rsidP="002E78FC">
      <w:pPr>
        <w:spacing w:after="0"/>
        <w:jc w:val="both"/>
        <w:rPr>
          <w:rFonts w:asciiTheme="majorHAnsi" w:hAnsiTheme="majorHAnsi"/>
        </w:rPr>
      </w:pPr>
      <w:r w:rsidRPr="003551C8">
        <w:rPr>
          <w:rFonts w:asciiTheme="majorHAnsi" w:hAnsiTheme="majorHAnsi"/>
        </w:rPr>
        <w:t>Station/ Office/ Division/Section:</w:t>
      </w:r>
      <w:r>
        <w:rPr>
          <w:rFonts w:asciiTheme="majorHAnsi" w:hAnsiTheme="majorHAnsi"/>
        </w:rPr>
        <w:t xml:space="preserve"> </w:t>
      </w:r>
      <w:r w:rsidRPr="00EF668F">
        <w:rPr>
          <w:rFonts w:asciiTheme="majorHAnsi" w:hAnsiTheme="majorHAnsi"/>
          <w:b/>
          <w:u w:val="single"/>
        </w:rPr>
        <w:t>FAD-RICTU</w:t>
      </w:r>
    </w:p>
    <w:p w14:paraId="512E5FBA" w14:textId="77777777" w:rsidR="004C5402" w:rsidRPr="003551C8" w:rsidRDefault="004C5402" w:rsidP="00BB2E07">
      <w:pPr>
        <w:spacing w:after="0"/>
        <w:jc w:val="both"/>
        <w:rPr>
          <w:rFonts w:asciiTheme="majorHAnsi" w:hAnsiTheme="majorHAnsi"/>
        </w:rPr>
      </w:pPr>
    </w:p>
    <w:tbl>
      <w:tblPr>
        <w:tblW w:w="121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59"/>
        <w:gridCol w:w="4059"/>
        <w:gridCol w:w="4061"/>
      </w:tblGrid>
      <w:tr w:rsidR="004C5402" w14:paraId="605A1BCA" w14:textId="77777777" w:rsidTr="00214A9C">
        <w:trPr>
          <w:trHeight w:val="506"/>
          <w:jc w:val="center"/>
        </w:trPr>
        <w:tc>
          <w:tcPr>
            <w:tcW w:w="4059" w:type="dxa"/>
          </w:tcPr>
          <w:p w14:paraId="7B1B4027" w14:textId="77777777" w:rsidR="004C5402" w:rsidRDefault="004C5402" w:rsidP="00AD0F94">
            <w:pPr>
              <w:spacing w:after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ACTIVITIES</w:t>
            </w:r>
          </w:p>
        </w:tc>
        <w:tc>
          <w:tcPr>
            <w:tcW w:w="4059" w:type="dxa"/>
          </w:tcPr>
          <w:p w14:paraId="5F791359" w14:textId="77777777" w:rsidR="004C5402" w:rsidRDefault="004C5402" w:rsidP="00AD0F94">
            <w:pPr>
              <w:spacing w:after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ACTION TAKEN</w:t>
            </w:r>
          </w:p>
        </w:tc>
        <w:tc>
          <w:tcPr>
            <w:tcW w:w="4061" w:type="dxa"/>
          </w:tcPr>
          <w:p w14:paraId="42E82ED9" w14:textId="77777777" w:rsidR="004C5402" w:rsidRDefault="004C5402" w:rsidP="00AD0F94">
            <w:pPr>
              <w:spacing w:after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REMARKS</w:t>
            </w:r>
          </w:p>
        </w:tc>
      </w:tr>
      <w:tr w:rsidR="000F1BC2" w14:paraId="62632665" w14:textId="77777777" w:rsidTr="00214A9C">
        <w:trPr>
          <w:trHeight w:val="506"/>
          <w:jc w:val="center"/>
        </w:trPr>
        <w:tc>
          <w:tcPr>
            <w:tcW w:w="4059" w:type="dxa"/>
          </w:tcPr>
          <w:p w14:paraId="34F3C6A6" w14:textId="2CD739A4" w:rsidR="000F1BC2" w:rsidRDefault="003E2AFF" w:rsidP="000F1BC2">
            <w:pPr>
              <w:spacing w:after="0"/>
              <w:rPr>
                <w:rFonts w:ascii="Cambria" w:eastAsia="Cambria" w:hAnsi="Cambria" w:cs="Cambria"/>
                <w:b/>
              </w:rPr>
            </w:pPr>
            <w:r w:rsidRPr="00FF15BF">
              <w:rPr>
                <w:rFonts w:asciiTheme="majorHAnsi" w:hAnsiTheme="majorHAnsi"/>
              </w:rPr>
              <w:t>Continuous development of the "Financial and Administrative System (FAS)"</w:t>
            </w:r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4059" w:type="dxa"/>
          </w:tcPr>
          <w:p w14:paraId="0FE70EAB" w14:textId="69900A02" w:rsidR="000F1BC2" w:rsidRDefault="00894068" w:rsidP="000F1BC2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Continued r</w:t>
            </w:r>
            <w:r w:rsidR="000F1BC2" w:rsidRPr="00513EAB">
              <w:rPr>
                <w:rFonts w:ascii="Cambria" w:eastAsia="Cambria" w:hAnsi="Cambria" w:cs="Cambria"/>
              </w:rPr>
              <w:t>evis</w:t>
            </w:r>
            <w:r>
              <w:rPr>
                <w:rFonts w:ascii="Cambria" w:eastAsia="Cambria" w:hAnsi="Cambria" w:cs="Cambria"/>
              </w:rPr>
              <w:t xml:space="preserve">ion </w:t>
            </w:r>
            <w:r w:rsidR="00A92DA0">
              <w:rPr>
                <w:rFonts w:ascii="Cambria" w:eastAsia="Cambria" w:hAnsi="Cambria" w:cs="Cambria"/>
              </w:rPr>
              <w:t xml:space="preserve">of </w:t>
            </w:r>
            <w:r w:rsidR="000F1BC2" w:rsidRPr="00513EAB">
              <w:rPr>
                <w:rFonts w:ascii="Cambria" w:eastAsia="Cambria" w:hAnsi="Cambria" w:cs="Cambria"/>
              </w:rPr>
              <w:t xml:space="preserve">Supplier’s Quotation that can add multiple quotations in one user interface. </w:t>
            </w:r>
          </w:p>
          <w:p w14:paraId="0718ADFE" w14:textId="75BA8757" w:rsidR="000F1BC2" w:rsidRDefault="000F1BC2" w:rsidP="000F1BC2">
            <w:pPr>
              <w:spacing w:after="0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4061" w:type="dxa"/>
          </w:tcPr>
          <w:p w14:paraId="58D79B06" w14:textId="5535C85C" w:rsidR="000F1BC2" w:rsidRPr="00DC6C3B" w:rsidRDefault="000F1BC2" w:rsidP="000F1BC2">
            <w:pPr>
              <w:spacing w:after="0"/>
              <w:rPr>
                <w:rFonts w:ascii="Cambria" w:eastAsia="Cambria" w:hAnsi="Cambria" w:cs="Cambria"/>
              </w:rPr>
            </w:pPr>
          </w:p>
        </w:tc>
      </w:tr>
    </w:tbl>
    <w:p w14:paraId="32B00430" w14:textId="77777777" w:rsidR="00013636" w:rsidRDefault="00013636" w:rsidP="005C3934"/>
    <w:p w14:paraId="259D86D9" w14:textId="77777777" w:rsidR="00013636" w:rsidRDefault="00013636" w:rsidP="005C3934"/>
    <w:p w14:paraId="74DF7BCA" w14:textId="2FD61FAF" w:rsidR="005C3934" w:rsidRDefault="005C3934" w:rsidP="005C3934">
      <w:pPr>
        <w:spacing w:after="0"/>
        <w:jc w:val="both"/>
        <w:rPr>
          <w:rFonts w:asciiTheme="majorHAnsi" w:hAnsiTheme="majorHAnsi"/>
        </w:rPr>
      </w:pPr>
      <w:r w:rsidRPr="003551C8">
        <w:rPr>
          <w:rFonts w:asciiTheme="majorHAnsi" w:hAnsiTheme="majorHAnsi"/>
        </w:rPr>
        <w:t>Submitted by: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Noted by:</w:t>
      </w:r>
    </w:p>
    <w:p w14:paraId="3C9CE813" w14:textId="07553502" w:rsidR="005C3934" w:rsidRDefault="005C3934" w:rsidP="005C3934">
      <w:r>
        <w:rPr>
          <w:rFonts w:ascii="Cambria" w:eastAsia="Cambria" w:hAnsi="Cambria" w:cs="Cambria"/>
          <w:noProof/>
        </w:rPr>
        <w:drawing>
          <wp:anchor distT="0" distB="0" distL="114300" distR="114300" simplePos="0" relativeHeight="251660288" behindDoc="1" locked="0" layoutInCell="1" allowOverlap="1" wp14:anchorId="6D457119" wp14:editId="126D5F14">
            <wp:simplePos x="0" y="0"/>
            <wp:positionH relativeFrom="column">
              <wp:posOffset>5124450</wp:posOffset>
            </wp:positionH>
            <wp:positionV relativeFrom="paragraph">
              <wp:posOffset>214630</wp:posOffset>
            </wp:positionV>
            <wp:extent cx="1077595" cy="669925"/>
            <wp:effectExtent l="0" t="0" r="825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ybelline_Monteiro_eSi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1" locked="0" layoutInCell="1" allowOverlap="1" wp14:anchorId="5DB3D889" wp14:editId="060ADA26">
            <wp:simplePos x="0" y="0"/>
            <wp:positionH relativeFrom="margin">
              <wp:posOffset>-635</wp:posOffset>
            </wp:positionH>
            <wp:positionV relativeFrom="paragraph">
              <wp:posOffset>76200</wp:posOffset>
            </wp:positionV>
            <wp:extent cx="1516380" cy="852964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rrer_Signature_Edit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852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FE5C2" w14:textId="77777777" w:rsidR="005C3934" w:rsidRPr="003551C8" w:rsidRDefault="005C3934" w:rsidP="005C3934">
      <w:pPr>
        <w:spacing w:after="0"/>
        <w:jc w:val="both"/>
        <w:rPr>
          <w:rFonts w:asciiTheme="majorHAnsi" w:hAnsiTheme="majorHAnsi"/>
        </w:rPr>
      </w:pPr>
    </w:p>
    <w:p w14:paraId="479E40E8" w14:textId="77777777" w:rsidR="005C3934" w:rsidRPr="00EF668F" w:rsidRDefault="005C3934" w:rsidP="005C3934">
      <w:pPr>
        <w:spacing w:after="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CHRISTIAN PAUL V. FERRER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EF668F">
        <w:rPr>
          <w:rFonts w:asciiTheme="majorHAnsi" w:hAnsiTheme="majorHAnsi"/>
          <w:b/>
        </w:rPr>
        <w:t>MAYBELLINE M. MONTEIRO</w:t>
      </w:r>
      <w:r w:rsidRPr="00EF668F">
        <w:rPr>
          <w:rFonts w:asciiTheme="majorHAnsi" w:hAnsiTheme="majorHAnsi"/>
          <w:b/>
        </w:rPr>
        <w:tab/>
      </w:r>
    </w:p>
    <w:p w14:paraId="37C2B8EA" w14:textId="1ECF3DF4" w:rsidR="009A4488" w:rsidRPr="00EF2914" w:rsidRDefault="005C3934" w:rsidP="005C3934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Network Administrator</w:t>
      </w:r>
      <w:r w:rsidR="00B95C09">
        <w:rPr>
          <w:rFonts w:asciiTheme="majorHAnsi" w:hAnsiTheme="majorHAnsi"/>
        </w:rPr>
        <w:tab/>
      </w:r>
      <w:bookmarkStart w:id="0" w:name="_GoBack"/>
      <w:bookmarkEnd w:id="0"/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Chief, FAD-RICTU</w:t>
      </w:r>
    </w:p>
    <w:sectPr w:rsidR="009A4488" w:rsidRPr="00EF2914" w:rsidSect="00BB2E07">
      <w:headerReference w:type="default" r:id="rId10"/>
      <w:footerReference w:type="default" r:id="rId11"/>
      <w:headerReference w:type="first" r:id="rId12"/>
      <w:footerReference w:type="first" r:id="rId13"/>
      <w:pgSz w:w="16839" w:h="11907" w:orient="landscape" w:code="9"/>
      <w:pgMar w:top="1440" w:right="1530" w:bottom="1275" w:left="2269" w:header="720" w:footer="89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1465A" w14:textId="77777777" w:rsidR="000B0478" w:rsidRDefault="000B0478" w:rsidP="00D83AEF">
      <w:pPr>
        <w:spacing w:after="0" w:line="240" w:lineRule="auto"/>
      </w:pPr>
      <w:r>
        <w:separator/>
      </w:r>
    </w:p>
  </w:endnote>
  <w:endnote w:type="continuationSeparator" w:id="0">
    <w:p w14:paraId="1316DC22" w14:textId="77777777" w:rsidR="000B0478" w:rsidRDefault="000B0478" w:rsidP="00D83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001" w:usb1="5000204A" w:usb2="00000000" w:usb3="00000000" w:csb0="00000005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9FBC1" w14:textId="78173013" w:rsidR="000B0478" w:rsidRDefault="0077656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32FCDBC7" wp14:editId="788742B6">
              <wp:simplePos x="0" y="0"/>
              <wp:positionH relativeFrom="column">
                <wp:posOffset>1195070</wp:posOffset>
              </wp:positionH>
              <wp:positionV relativeFrom="paragraph">
                <wp:posOffset>80010</wp:posOffset>
              </wp:positionV>
              <wp:extent cx="5984875" cy="1109345"/>
              <wp:effectExtent l="0" t="0" r="0" b="0"/>
              <wp:wrapNone/>
              <wp:docPr id="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84875" cy="11093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1DA1F3" w14:textId="77777777" w:rsidR="000B0478" w:rsidRPr="00D32C25" w:rsidRDefault="000B0478" w:rsidP="005B3811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  <w:szCs w:val="12"/>
                            </w:rPr>
                          </w:pPr>
                          <w:r w:rsidRPr="00D32C25">
                            <w:rPr>
                              <w:rFonts w:ascii="Arial" w:hAnsi="Arial" w:cs="Arial"/>
                              <w:b/>
                              <w:sz w:val="18"/>
                              <w:szCs w:val="12"/>
                            </w:rPr>
                            <w:t>“</w:t>
                          </w:r>
                          <w:proofErr w:type="spellStart"/>
                          <w:r w:rsidRPr="00D32C25">
                            <w:rPr>
                              <w:rFonts w:ascii="Arial" w:hAnsi="Arial" w:cs="Arial"/>
                              <w:b/>
                              <w:sz w:val="18"/>
                              <w:szCs w:val="12"/>
                            </w:rPr>
                            <w:t>Matino</w:t>
                          </w:r>
                          <w:proofErr w:type="spellEnd"/>
                          <w:r w:rsidRPr="00D32C25">
                            <w:rPr>
                              <w:rFonts w:ascii="Arial" w:hAnsi="Arial" w:cs="Arial"/>
                              <w:b/>
                              <w:sz w:val="18"/>
                              <w:szCs w:val="12"/>
                            </w:rPr>
                            <w:t xml:space="preserve">, </w:t>
                          </w:r>
                          <w:proofErr w:type="spellStart"/>
                          <w:r w:rsidRPr="00D32C25">
                            <w:rPr>
                              <w:rFonts w:ascii="Arial" w:hAnsi="Arial" w:cs="Arial"/>
                              <w:b/>
                              <w:sz w:val="18"/>
                              <w:szCs w:val="12"/>
                            </w:rPr>
                            <w:t>Mahusay</w:t>
                          </w:r>
                          <w:proofErr w:type="spellEnd"/>
                          <w:r w:rsidRPr="00D32C25">
                            <w:rPr>
                              <w:rFonts w:ascii="Arial" w:hAnsi="Arial" w:cs="Arial"/>
                              <w:b/>
                              <w:sz w:val="18"/>
                              <w:szCs w:val="12"/>
                            </w:rPr>
                            <w:t xml:space="preserve"> at </w:t>
                          </w:r>
                          <w:proofErr w:type="spellStart"/>
                          <w:r w:rsidRPr="00D32C25">
                            <w:rPr>
                              <w:rFonts w:ascii="Arial" w:hAnsi="Arial" w:cs="Arial"/>
                              <w:b/>
                              <w:sz w:val="18"/>
                              <w:szCs w:val="12"/>
                            </w:rPr>
                            <w:t>Maaasahan</w:t>
                          </w:r>
                          <w:proofErr w:type="spellEnd"/>
                          <w:r w:rsidRPr="00D32C25">
                            <w:rPr>
                              <w:rFonts w:ascii="Arial" w:hAnsi="Arial" w:cs="Arial"/>
                              <w:b/>
                              <w:sz w:val="18"/>
                              <w:szCs w:val="12"/>
                            </w:rPr>
                            <w:t>”</w:t>
                          </w:r>
                        </w:p>
                        <w:p w14:paraId="5DDADD70" w14:textId="77777777" w:rsidR="000B0478" w:rsidRPr="00D32C25" w:rsidRDefault="000B0478" w:rsidP="005B3811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</w:pPr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sym w:font="Wingdings" w:char="F02B"/>
                          </w:r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 xml:space="preserve">3/F </w:t>
                          </w:r>
                          <w:proofErr w:type="spellStart"/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>Andenson</w:t>
                          </w:r>
                          <w:proofErr w:type="spellEnd"/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 xml:space="preserve"> Bldg. 1, National Highway, </w:t>
                          </w:r>
                          <w:proofErr w:type="spellStart"/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>Brgy</w:t>
                          </w:r>
                          <w:proofErr w:type="spellEnd"/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 xml:space="preserve">. Parian, City of </w:t>
                          </w:r>
                          <w:proofErr w:type="spellStart"/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>Calamba</w:t>
                          </w:r>
                          <w:proofErr w:type="spellEnd"/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>, Laguna 4027</w:t>
                          </w:r>
                        </w:p>
                        <w:p w14:paraId="306DFCC3" w14:textId="77777777" w:rsidR="000B0478" w:rsidRPr="00D32C25" w:rsidRDefault="000B0478" w:rsidP="005B3811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</w:pPr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sym w:font="Wingdings" w:char="F028"/>
                          </w:r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 xml:space="preserve">827-4755; 827-4560; 827-4587; 827-3143 </w:t>
                          </w:r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sym w:font="Wingdings 2" w:char="F037"/>
                          </w:r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 xml:space="preserve"> 827-4745</w:t>
                          </w:r>
                        </w:p>
                        <w:p w14:paraId="06868DF9" w14:textId="77777777" w:rsidR="000B0478" w:rsidRPr="00D32C25" w:rsidRDefault="000B0478" w:rsidP="005B3811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</w:pPr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sym w:font="Wingdings" w:char="F03A"/>
                          </w:r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 xml:space="preserve">dilgcalabarzon@yahoo.com </w:t>
                          </w:r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sym w:font="Webdings" w:char="F0FD"/>
                          </w:r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>www.calabarzon.dilg.gov.ph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32FCDBC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94.1pt;margin-top:6.3pt;width:471.25pt;height:87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" filled="f" stroked="f" strokeweight=".5pt">
              <v:textbox>
                <w:txbxContent>
                  <w:p w14:paraId="7A1DA1F3" w14:textId="77777777" w:rsidR="000B0478" w:rsidRPr="00D32C25" w:rsidRDefault="000B0478" w:rsidP="005B3811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18"/>
                        <w:szCs w:val="12"/>
                      </w:rPr>
                    </w:pPr>
                    <w:r w:rsidRPr="00D32C25">
                      <w:rPr>
                        <w:rFonts w:ascii="Arial" w:hAnsi="Arial" w:cs="Arial"/>
                        <w:b/>
                        <w:sz w:val="18"/>
                        <w:szCs w:val="12"/>
                      </w:rPr>
                      <w:t>“</w:t>
                    </w:r>
                    <w:proofErr w:type="spellStart"/>
                    <w:r w:rsidRPr="00D32C25">
                      <w:rPr>
                        <w:rFonts w:ascii="Arial" w:hAnsi="Arial" w:cs="Arial"/>
                        <w:b/>
                        <w:sz w:val="18"/>
                        <w:szCs w:val="12"/>
                      </w:rPr>
                      <w:t>Matino</w:t>
                    </w:r>
                    <w:proofErr w:type="spellEnd"/>
                    <w:r w:rsidRPr="00D32C25">
                      <w:rPr>
                        <w:rFonts w:ascii="Arial" w:hAnsi="Arial" w:cs="Arial"/>
                        <w:b/>
                        <w:sz w:val="18"/>
                        <w:szCs w:val="12"/>
                      </w:rPr>
                      <w:t xml:space="preserve">, </w:t>
                    </w:r>
                    <w:proofErr w:type="spellStart"/>
                    <w:r w:rsidRPr="00D32C25">
                      <w:rPr>
                        <w:rFonts w:ascii="Arial" w:hAnsi="Arial" w:cs="Arial"/>
                        <w:b/>
                        <w:sz w:val="18"/>
                        <w:szCs w:val="12"/>
                      </w:rPr>
                      <w:t>Mahusay</w:t>
                    </w:r>
                    <w:proofErr w:type="spellEnd"/>
                    <w:r w:rsidRPr="00D32C25">
                      <w:rPr>
                        <w:rFonts w:ascii="Arial" w:hAnsi="Arial" w:cs="Arial"/>
                        <w:b/>
                        <w:sz w:val="18"/>
                        <w:szCs w:val="12"/>
                      </w:rPr>
                      <w:t xml:space="preserve"> at </w:t>
                    </w:r>
                    <w:proofErr w:type="spellStart"/>
                    <w:r w:rsidRPr="00D32C25">
                      <w:rPr>
                        <w:rFonts w:ascii="Arial" w:hAnsi="Arial" w:cs="Arial"/>
                        <w:b/>
                        <w:sz w:val="18"/>
                        <w:szCs w:val="12"/>
                      </w:rPr>
                      <w:t>Maaasahan</w:t>
                    </w:r>
                    <w:proofErr w:type="spellEnd"/>
                    <w:r w:rsidRPr="00D32C25">
                      <w:rPr>
                        <w:rFonts w:ascii="Arial" w:hAnsi="Arial" w:cs="Arial"/>
                        <w:b/>
                        <w:sz w:val="18"/>
                        <w:szCs w:val="12"/>
                      </w:rPr>
                      <w:t>”</w:t>
                    </w:r>
                  </w:p>
                  <w:p w14:paraId="5DDADD70" w14:textId="77777777" w:rsidR="000B0478" w:rsidRPr="00D32C25" w:rsidRDefault="000B0478" w:rsidP="005B3811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6"/>
                        <w:szCs w:val="12"/>
                      </w:rPr>
                    </w:pPr>
                    <w:r w:rsidRPr="00D32C25">
                      <w:rPr>
                        <w:rFonts w:ascii="Arial" w:hAnsi="Arial" w:cs="Arial"/>
                        <w:sz w:val="16"/>
                        <w:szCs w:val="12"/>
                      </w:rPr>
                      <w:sym w:font="Wingdings" w:char="F02B"/>
                    </w:r>
                    <w:r w:rsidRPr="00D32C25">
                      <w:rPr>
                        <w:rFonts w:ascii="Arial" w:hAnsi="Arial" w:cs="Arial"/>
                        <w:sz w:val="16"/>
                        <w:szCs w:val="12"/>
                      </w:rPr>
                      <w:t xml:space="preserve">3/F </w:t>
                    </w:r>
                    <w:proofErr w:type="spellStart"/>
                    <w:r w:rsidRPr="00D32C25">
                      <w:rPr>
                        <w:rFonts w:ascii="Arial" w:hAnsi="Arial" w:cs="Arial"/>
                        <w:sz w:val="16"/>
                        <w:szCs w:val="12"/>
                      </w:rPr>
                      <w:t>Andenson</w:t>
                    </w:r>
                    <w:proofErr w:type="spellEnd"/>
                    <w:r w:rsidRPr="00D32C25">
                      <w:rPr>
                        <w:rFonts w:ascii="Arial" w:hAnsi="Arial" w:cs="Arial"/>
                        <w:sz w:val="16"/>
                        <w:szCs w:val="12"/>
                      </w:rPr>
                      <w:t xml:space="preserve"> Bldg. 1, National Highway, </w:t>
                    </w:r>
                    <w:proofErr w:type="spellStart"/>
                    <w:r w:rsidRPr="00D32C25">
                      <w:rPr>
                        <w:rFonts w:ascii="Arial" w:hAnsi="Arial" w:cs="Arial"/>
                        <w:sz w:val="16"/>
                        <w:szCs w:val="12"/>
                      </w:rPr>
                      <w:t>Brgy</w:t>
                    </w:r>
                    <w:proofErr w:type="spellEnd"/>
                    <w:r w:rsidRPr="00D32C25">
                      <w:rPr>
                        <w:rFonts w:ascii="Arial" w:hAnsi="Arial" w:cs="Arial"/>
                        <w:sz w:val="16"/>
                        <w:szCs w:val="12"/>
                      </w:rPr>
                      <w:t>. Parian, City of Calamba, Laguna 4027</w:t>
                    </w:r>
                  </w:p>
                  <w:p w14:paraId="306DFCC3" w14:textId="77777777" w:rsidR="000B0478" w:rsidRPr="00D32C25" w:rsidRDefault="000B0478" w:rsidP="005B3811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6"/>
                        <w:szCs w:val="12"/>
                      </w:rPr>
                    </w:pPr>
                    <w:r w:rsidRPr="00D32C25">
                      <w:rPr>
                        <w:rFonts w:ascii="Arial" w:hAnsi="Arial" w:cs="Arial"/>
                        <w:sz w:val="16"/>
                        <w:szCs w:val="12"/>
                      </w:rPr>
                      <w:sym w:font="Wingdings" w:char="F028"/>
                    </w:r>
                    <w:r w:rsidRPr="00D32C25">
                      <w:rPr>
                        <w:rFonts w:ascii="Arial" w:hAnsi="Arial" w:cs="Arial"/>
                        <w:sz w:val="16"/>
                        <w:szCs w:val="12"/>
                      </w:rPr>
                      <w:t xml:space="preserve">827-4755; 827-4560; 827-4587; 827-3143 </w:t>
                    </w:r>
                    <w:r w:rsidRPr="00D32C25">
                      <w:rPr>
                        <w:rFonts w:ascii="Arial" w:hAnsi="Arial" w:cs="Arial"/>
                        <w:sz w:val="16"/>
                        <w:szCs w:val="12"/>
                      </w:rPr>
                      <w:sym w:font="Wingdings 2" w:char="F037"/>
                    </w:r>
                    <w:r w:rsidRPr="00D32C25">
                      <w:rPr>
                        <w:rFonts w:ascii="Arial" w:hAnsi="Arial" w:cs="Arial"/>
                        <w:sz w:val="16"/>
                        <w:szCs w:val="12"/>
                      </w:rPr>
                      <w:t xml:space="preserve"> 827-4745</w:t>
                    </w:r>
                  </w:p>
                  <w:p w14:paraId="06868DF9" w14:textId="77777777" w:rsidR="000B0478" w:rsidRPr="00D32C25" w:rsidRDefault="000B0478" w:rsidP="005B3811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6"/>
                        <w:szCs w:val="12"/>
                      </w:rPr>
                    </w:pPr>
                    <w:r w:rsidRPr="00D32C25">
                      <w:rPr>
                        <w:rFonts w:ascii="Arial" w:hAnsi="Arial" w:cs="Arial"/>
                        <w:sz w:val="16"/>
                        <w:szCs w:val="12"/>
                      </w:rPr>
                      <w:sym w:font="Wingdings" w:char="F03A"/>
                    </w:r>
                    <w:r w:rsidRPr="00D32C25">
                      <w:rPr>
                        <w:rFonts w:ascii="Arial" w:hAnsi="Arial" w:cs="Arial"/>
                        <w:sz w:val="16"/>
                        <w:szCs w:val="12"/>
                      </w:rPr>
                      <w:t xml:space="preserve">dilgcalabarzon@yahoo.com </w:t>
                    </w:r>
                    <w:r w:rsidRPr="00D32C25">
                      <w:rPr>
                        <w:rFonts w:ascii="Arial" w:hAnsi="Arial" w:cs="Arial"/>
                        <w:sz w:val="16"/>
                        <w:szCs w:val="12"/>
                      </w:rPr>
                      <w:sym w:font="Webdings" w:char="F0FD"/>
                    </w:r>
                    <w:r w:rsidRPr="00D32C25">
                      <w:rPr>
                        <w:rFonts w:ascii="Arial" w:hAnsi="Arial" w:cs="Arial"/>
                        <w:sz w:val="16"/>
                        <w:szCs w:val="12"/>
                      </w:rPr>
                      <w:t>www.calabarzon.dilg.gov.ph</w:t>
                    </w:r>
                  </w:p>
                </w:txbxContent>
              </v:textbox>
            </v:shape>
          </w:pict>
        </mc:Fallback>
      </mc:AlternateContent>
    </w:r>
    <w:r w:rsidR="000B0478" w:rsidRPr="005B3811">
      <w:rPr>
        <w:noProof/>
      </w:rPr>
      <w:drawing>
        <wp:anchor distT="0" distB="0" distL="114300" distR="114300" simplePos="0" relativeHeight="251668992" behindDoc="1" locked="0" layoutInCell="1" allowOverlap="1" wp14:anchorId="298827E1" wp14:editId="676E9A42">
          <wp:simplePos x="0" y="0"/>
          <wp:positionH relativeFrom="column">
            <wp:posOffset>3703684</wp:posOffset>
          </wp:positionH>
          <wp:positionV relativeFrom="paragraph">
            <wp:posOffset>-665209</wp:posOffset>
          </wp:positionV>
          <wp:extent cx="1019175" cy="828675"/>
          <wp:effectExtent l="0" t="0" r="0" b="0"/>
          <wp:wrapNone/>
          <wp:docPr id="15" name="Picture 91" descr="C:\Users\asus\AppData\Local\Microsoft\Windows\INetCache\Content.Word\calabarz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sus\AppData\Local\Microsoft\Windows\INetCache\Content.Word\calabarz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C2902" w14:textId="77777777" w:rsidR="000B0478" w:rsidRPr="00B00D2A" w:rsidRDefault="000B0478">
    <w:pPr>
      <w:pStyle w:val="Footer"/>
      <w:rPr>
        <w:rFonts w:ascii="Arial" w:hAnsi="Arial" w:cs="Arial"/>
        <w:b/>
        <w:bCs/>
        <w:color w:val="535454"/>
        <w:sz w:val="18"/>
        <w:szCs w:val="18"/>
        <w:shd w:val="clear" w:color="auto" w:fill="FFFFFF"/>
      </w:rPr>
    </w:pPr>
    <w:r>
      <w:rPr>
        <w:rFonts w:ascii="Verdana" w:hAnsi="Verdana" w:cs="Arial"/>
        <w:noProof/>
        <w:sz w:val="21"/>
        <w:szCs w:val="21"/>
      </w:rPr>
      <w:drawing>
        <wp:anchor distT="0" distB="0" distL="114300" distR="114300" simplePos="0" relativeHeight="251665920" behindDoc="1" locked="0" layoutInCell="1" allowOverlap="1" wp14:anchorId="19726F28" wp14:editId="561F0D9F">
          <wp:simplePos x="0" y="0"/>
          <wp:positionH relativeFrom="margin">
            <wp:align>center</wp:align>
          </wp:positionH>
          <wp:positionV relativeFrom="paragraph">
            <wp:posOffset>-518202</wp:posOffset>
          </wp:positionV>
          <wp:extent cx="1019810" cy="824865"/>
          <wp:effectExtent l="0" t="0" r="0" b="0"/>
          <wp:wrapNone/>
          <wp:docPr id="16" name="Picture 16" descr="C:\Users\asus\AppData\Local\Microsoft\Windows\INetCache\Content.Word\calabarz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sus\AppData\Local\Microsoft\Windows\INetCache\Content.Word\calabarz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810" cy="824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DFDDD6A" w14:textId="1738C4E5" w:rsidR="000B0478" w:rsidRDefault="0077656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005A8088" wp14:editId="4256CE65">
              <wp:simplePos x="0" y="0"/>
              <wp:positionH relativeFrom="margin">
                <wp:align>center</wp:align>
              </wp:positionH>
              <wp:positionV relativeFrom="paragraph">
                <wp:posOffset>88900</wp:posOffset>
              </wp:positionV>
              <wp:extent cx="5984875" cy="1109345"/>
              <wp:effectExtent l="0" t="0" r="0" b="0"/>
              <wp:wrapNone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84875" cy="11093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D12534" w14:textId="77777777" w:rsidR="000B0478" w:rsidRPr="00D32C25" w:rsidRDefault="000B0478" w:rsidP="00255F0A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  <w:szCs w:val="12"/>
                            </w:rPr>
                          </w:pPr>
                          <w:r w:rsidRPr="00D32C25">
                            <w:rPr>
                              <w:rFonts w:ascii="Arial" w:hAnsi="Arial" w:cs="Arial"/>
                              <w:b/>
                              <w:sz w:val="18"/>
                              <w:szCs w:val="12"/>
                            </w:rPr>
                            <w:t>“</w:t>
                          </w:r>
                          <w:proofErr w:type="spellStart"/>
                          <w:r w:rsidRPr="00D32C25">
                            <w:rPr>
                              <w:rFonts w:ascii="Arial" w:hAnsi="Arial" w:cs="Arial"/>
                              <w:b/>
                              <w:sz w:val="18"/>
                              <w:szCs w:val="12"/>
                            </w:rPr>
                            <w:t>Matino</w:t>
                          </w:r>
                          <w:proofErr w:type="spellEnd"/>
                          <w:r w:rsidRPr="00D32C25">
                            <w:rPr>
                              <w:rFonts w:ascii="Arial" w:hAnsi="Arial" w:cs="Arial"/>
                              <w:b/>
                              <w:sz w:val="18"/>
                              <w:szCs w:val="12"/>
                            </w:rPr>
                            <w:t xml:space="preserve">, </w:t>
                          </w:r>
                          <w:proofErr w:type="spellStart"/>
                          <w:r w:rsidRPr="00D32C25">
                            <w:rPr>
                              <w:rFonts w:ascii="Arial" w:hAnsi="Arial" w:cs="Arial"/>
                              <w:b/>
                              <w:sz w:val="18"/>
                              <w:szCs w:val="12"/>
                            </w:rPr>
                            <w:t>Mahusay</w:t>
                          </w:r>
                          <w:proofErr w:type="spellEnd"/>
                          <w:r w:rsidRPr="00D32C25">
                            <w:rPr>
                              <w:rFonts w:ascii="Arial" w:hAnsi="Arial" w:cs="Arial"/>
                              <w:b/>
                              <w:sz w:val="18"/>
                              <w:szCs w:val="12"/>
                            </w:rPr>
                            <w:t xml:space="preserve"> at </w:t>
                          </w:r>
                          <w:proofErr w:type="spellStart"/>
                          <w:r w:rsidRPr="00D32C25">
                            <w:rPr>
                              <w:rFonts w:ascii="Arial" w:hAnsi="Arial" w:cs="Arial"/>
                              <w:b/>
                              <w:sz w:val="18"/>
                              <w:szCs w:val="12"/>
                            </w:rPr>
                            <w:t>Maaasahan</w:t>
                          </w:r>
                          <w:proofErr w:type="spellEnd"/>
                          <w:r w:rsidRPr="00D32C25">
                            <w:rPr>
                              <w:rFonts w:ascii="Arial" w:hAnsi="Arial" w:cs="Arial"/>
                              <w:b/>
                              <w:sz w:val="18"/>
                              <w:szCs w:val="12"/>
                            </w:rPr>
                            <w:t>”</w:t>
                          </w:r>
                        </w:p>
                        <w:p w14:paraId="4D8CF091" w14:textId="77777777" w:rsidR="000B0478" w:rsidRPr="00D32C25" w:rsidRDefault="000B0478" w:rsidP="00255F0A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</w:pPr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sym w:font="Wingdings" w:char="F02B"/>
                          </w:r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 xml:space="preserve">3/F </w:t>
                          </w:r>
                          <w:proofErr w:type="spellStart"/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>Andenson</w:t>
                          </w:r>
                          <w:proofErr w:type="spellEnd"/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 xml:space="preserve"> Bldg. 1, National Highway, </w:t>
                          </w:r>
                          <w:proofErr w:type="spellStart"/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>Brgy</w:t>
                          </w:r>
                          <w:proofErr w:type="spellEnd"/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 xml:space="preserve">. Parian, City of </w:t>
                          </w:r>
                          <w:proofErr w:type="spellStart"/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>Calamba</w:t>
                          </w:r>
                          <w:proofErr w:type="spellEnd"/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>, Laguna 4027</w:t>
                          </w:r>
                        </w:p>
                        <w:p w14:paraId="32F5B8C1" w14:textId="77777777" w:rsidR="000B0478" w:rsidRPr="00D32C25" w:rsidRDefault="000B0478" w:rsidP="00255F0A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</w:pPr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sym w:font="Wingdings" w:char="F028"/>
                          </w:r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 xml:space="preserve">827-4755; 827-4560; 827-4587; 827-3143 </w:t>
                          </w:r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sym w:font="Wingdings 2" w:char="F037"/>
                          </w:r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 xml:space="preserve"> 827-4745</w:t>
                          </w:r>
                        </w:p>
                        <w:p w14:paraId="17BD81EF" w14:textId="77777777" w:rsidR="000B0478" w:rsidRPr="00D32C25" w:rsidRDefault="000B0478" w:rsidP="00255F0A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</w:pPr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sym w:font="Wingdings" w:char="F03A"/>
                          </w:r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 xml:space="preserve">dilgcalabarzon@yahoo.com </w:t>
                          </w:r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sym w:font="Webdings" w:char="F0FD"/>
                          </w:r>
                          <w:r w:rsidRPr="00D32C25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>www.calabarzon.dilg.gov.ph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005A8088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0;margin-top:7pt;width:471.25pt;height:87.35pt;z-index:25166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" filled="f" stroked="f" strokeweight=".5pt">
              <v:textbox>
                <w:txbxContent>
                  <w:p w14:paraId="17D12534" w14:textId="77777777" w:rsidR="000B0478" w:rsidRPr="00D32C25" w:rsidRDefault="000B0478" w:rsidP="00255F0A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18"/>
                        <w:szCs w:val="12"/>
                      </w:rPr>
                    </w:pPr>
                    <w:r w:rsidRPr="00D32C25">
                      <w:rPr>
                        <w:rFonts w:ascii="Arial" w:hAnsi="Arial" w:cs="Arial"/>
                        <w:b/>
                        <w:sz w:val="18"/>
                        <w:szCs w:val="12"/>
                      </w:rPr>
                      <w:t>“</w:t>
                    </w:r>
                    <w:proofErr w:type="spellStart"/>
                    <w:r w:rsidRPr="00D32C25">
                      <w:rPr>
                        <w:rFonts w:ascii="Arial" w:hAnsi="Arial" w:cs="Arial"/>
                        <w:b/>
                        <w:sz w:val="18"/>
                        <w:szCs w:val="12"/>
                      </w:rPr>
                      <w:t>Matino</w:t>
                    </w:r>
                    <w:proofErr w:type="spellEnd"/>
                    <w:r w:rsidRPr="00D32C25">
                      <w:rPr>
                        <w:rFonts w:ascii="Arial" w:hAnsi="Arial" w:cs="Arial"/>
                        <w:b/>
                        <w:sz w:val="18"/>
                        <w:szCs w:val="12"/>
                      </w:rPr>
                      <w:t xml:space="preserve">, </w:t>
                    </w:r>
                    <w:proofErr w:type="spellStart"/>
                    <w:r w:rsidRPr="00D32C25">
                      <w:rPr>
                        <w:rFonts w:ascii="Arial" w:hAnsi="Arial" w:cs="Arial"/>
                        <w:b/>
                        <w:sz w:val="18"/>
                        <w:szCs w:val="12"/>
                      </w:rPr>
                      <w:t>Mahusay</w:t>
                    </w:r>
                    <w:proofErr w:type="spellEnd"/>
                    <w:r w:rsidRPr="00D32C25">
                      <w:rPr>
                        <w:rFonts w:ascii="Arial" w:hAnsi="Arial" w:cs="Arial"/>
                        <w:b/>
                        <w:sz w:val="18"/>
                        <w:szCs w:val="12"/>
                      </w:rPr>
                      <w:t xml:space="preserve"> at </w:t>
                    </w:r>
                    <w:proofErr w:type="spellStart"/>
                    <w:r w:rsidRPr="00D32C25">
                      <w:rPr>
                        <w:rFonts w:ascii="Arial" w:hAnsi="Arial" w:cs="Arial"/>
                        <w:b/>
                        <w:sz w:val="18"/>
                        <w:szCs w:val="12"/>
                      </w:rPr>
                      <w:t>Maaasahan</w:t>
                    </w:r>
                    <w:proofErr w:type="spellEnd"/>
                    <w:r w:rsidRPr="00D32C25">
                      <w:rPr>
                        <w:rFonts w:ascii="Arial" w:hAnsi="Arial" w:cs="Arial"/>
                        <w:b/>
                        <w:sz w:val="18"/>
                        <w:szCs w:val="12"/>
                      </w:rPr>
                      <w:t>”</w:t>
                    </w:r>
                  </w:p>
                  <w:p w14:paraId="4D8CF091" w14:textId="77777777" w:rsidR="000B0478" w:rsidRPr="00D32C25" w:rsidRDefault="000B0478" w:rsidP="00255F0A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6"/>
                        <w:szCs w:val="12"/>
                      </w:rPr>
                    </w:pPr>
                    <w:r w:rsidRPr="00D32C25">
                      <w:rPr>
                        <w:rFonts w:ascii="Arial" w:hAnsi="Arial" w:cs="Arial"/>
                        <w:sz w:val="16"/>
                        <w:szCs w:val="12"/>
                      </w:rPr>
                      <w:sym w:font="Wingdings" w:char="F02B"/>
                    </w:r>
                    <w:r w:rsidRPr="00D32C25">
                      <w:rPr>
                        <w:rFonts w:ascii="Arial" w:hAnsi="Arial" w:cs="Arial"/>
                        <w:sz w:val="16"/>
                        <w:szCs w:val="12"/>
                      </w:rPr>
                      <w:t xml:space="preserve">3/F </w:t>
                    </w:r>
                    <w:proofErr w:type="spellStart"/>
                    <w:r w:rsidRPr="00D32C25">
                      <w:rPr>
                        <w:rFonts w:ascii="Arial" w:hAnsi="Arial" w:cs="Arial"/>
                        <w:sz w:val="16"/>
                        <w:szCs w:val="12"/>
                      </w:rPr>
                      <w:t>Andenson</w:t>
                    </w:r>
                    <w:proofErr w:type="spellEnd"/>
                    <w:r w:rsidRPr="00D32C25">
                      <w:rPr>
                        <w:rFonts w:ascii="Arial" w:hAnsi="Arial" w:cs="Arial"/>
                        <w:sz w:val="16"/>
                        <w:szCs w:val="12"/>
                      </w:rPr>
                      <w:t xml:space="preserve"> Bldg. 1, National Highway, </w:t>
                    </w:r>
                    <w:proofErr w:type="spellStart"/>
                    <w:r w:rsidRPr="00D32C25">
                      <w:rPr>
                        <w:rFonts w:ascii="Arial" w:hAnsi="Arial" w:cs="Arial"/>
                        <w:sz w:val="16"/>
                        <w:szCs w:val="12"/>
                      </w:rPr>
                      <w:t>Brgy</w:t>
                    </w:r>
                    <w:proofErr w:type="spellEnd"/>
                    <w:r w:rsidRPr="00D32C25">
                      <w:rPr>
                        <w:rFonts w:ascii="Arial" w:hAnsi="Arial" w:cs="Arial"/>
                        <w:sz w:val="16"/>
                        <w:szCs w:val="12"/>
                      </w:rPr>
                      <w:t>. Parian, City of Calamba, Laguna 4027</w:t>
                    </w:r>
                  </w:p>
                  <w:p w14:paraId="32F5B8C1" w14:textId="77777777" w:rsidR="000B0478" w:rsidRPr="00D32C25" w:rsidRDefault="000B0478" w:rsidP="00255F0A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6"/>
                        <w:szCs w:val="12"/>
                      </w:rPr>
                    </w:pPr>
                    <w:r w:rsidRPr="00D32C25">
                      <w:rPr>
                        <w:rFonts w:ascii="Arial" w:hAnsi="Arial" w:cs="Arial"/>
                        <w:sz w:val="16"/>
                        <w:szCs w:val="12"/>
                      </w:rPr>
                      <w:sym w:font="Wingdings" w:char="F028"/>
                    </w:r>
                    <w:r w:rsidRPr="00D32C25">
                      <w:rPr>
                        <w:rFonts w:ascii="Arial" w:hAnsi="Arial" w:cs="Arial"/>
                        <w:sz w:val="16"/>
                        <w:szCs w:val="12"/>
                      </w:rPr>
                      <w:t xml:space="preserve">827-4755; 827-4560; 827-4587; 827-3143 </w:t>
                    </w:r>
                    <w:r w:rsidRPr="00D32C25">
                      <w:rPr>
                        <w:rFonts w:ascii="Arial" w:hAnsi="Arial" w:cs="Arial"/>
                        <w:sz w:val="16"/>
                        <w:szCs w:val="12"/>
                      </w:rPr>
                      <w:sym w:font="Wingdings 2" w:char="F037"/>
                    </w:r>
                    <w:r w:rsidRPr="00D32C25">
                      <w:rPr>
                        <w:rFonts w:ascii="Arial" w:hAnsi="Arial" w:cs="Arial"/>
                        <w:sz w:val="16"/>
                        <w:szCs w:val="12"/>
                      </w:rPr>
                      <w:t xml:space="preserve"> 827-4745</w:t>
                    </w:r>
                  </w:p>
                  <w:p w14:paraId="17BD81EF" w14:textId="77777777" w:rsidR="000B0478" w:rsidRPr="00D32C25" w:rsidRDefault="000B0478" w:rsidP="00255F0A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6"/>
                        <w:szCs w:val="12"/>
                      </w:rPr>
                    </w:pPr>
                    <w:r w:rsidRPr="00D32C25">
                      <w:rPr>
                        <w:rFonts w:ascii="Arial" w:hAnsi="Arial" w:cs="Arial"/>
                        <w:sz w:val="16"/>
                        <w:szCs w:val="12"/>
                      </w:rPr>
                      <w:sym w:font="Wingdings" w:char="F03A"/>
                    </w:r>
                    <w:r w:rsidRPr="00D32C25">
                      <w:rPr>
                        <w:rFonts w:ascii="Arial" w:hAnsi="Arial" w:cs="Arial"/>
                        <w:sz w:val="16"/>
                        <w:szCs w:val="12"/>
                      </w:rPr>
                      <w:t xml:space="preserve">dilgcalabarzon@yahoo.com </w:t>
                    </w:r>
                    <w:r w:rsidRPr="00D32C25">
                      <w:rPr>
                        <w:rFonts w:ascii="Arial" w:hAnsi="Arial" w:cs="Arial"/>
                        <w:sz w:val="16"/>
                        <w:szCs w:val="12"/>
                      </w:rPr>
                      <w:sym w:font="Webdings" w:char="F0FD"/>
                    </w:r>
                    <w:r w:rsidRPr="00D32C25">
                      <w:rPr>
                        <w:rFonts w:ascii="Arial" w:hAnsi="Arial" w:cs="Arial"/>
                        <w:sz w:val="16"/>
                        <w:szCs w:val="12"/>
                      </w:rPr>
                      <w:t>www.calabarzon.dilg.gov.ph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31A0D" w14:textId="77777777" w:rsidR="000B0478" w:rsidRDefault="000B0478" w:rsidP="00D83AEF">
      <w:pPr>
        <w:spacing w:after="0" w:line="240" w:lineRule="auto"/>
      </w:pPr>
      <w:r>
        <w:separator/>
      </w:r>
    </w:p>
  </w:footnote>
  <w:footnote w:type="continuationSeparator" w:id="0">
    <w:p w14:paraId="15684D86" w14:textId="77777777" w:rsidR="000B0478" w:rsidRDefault="000B0478" w:rsidP="00D83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E0115" w14:textId="638A84AD" w:rsidR="000B0478" w:rsidRPr="00AC477E" w:rsidRDefault="00776560" w:rsidP="007B54D2">
    <w:pPr>
      <w:pStyle w:val="NoSpacing"/>
      <w:rPr>
        <w:rFonts w:ascii="Helvetica LT Std" w:hAnsi="Helvetica LT Std"/>
        <w:i/>
        <w:color w:val="4F81BD" w:themeColor="accent1"/>
        <w:sz w:val="1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6944" behindDoc="0" locked="0" layoutInCell="1" allowOverlap="1" wp14:anchorId="4A0EC087" wp14:editId="5D821C74">
              <wp:simplePos x="0" y="0"/>
              <wp:positionH relativeFrom="margin">
                <wp:posOffset>2002155</wp:posOffset>
              </wp:positionH>
              <wp:positionV relativeFrom="paragraph">
                <wp:posOffset>-288290</wp:posOffset>
              </wp:positionV>
              <wp:extent cx="4545330" cy="1596390"/>
              <wp:effectExtent l="0" t="0" r="0" b="0"/>
              <wp:wrapNone/>
              <wp:docPr id="5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545330" cy="1596390"/>
                        <a:chOff x="39757" y="-53013"/>
                        <a:chExt cx="4464685" cy="1596805"/>
                      </a:xfrm>
                    </wpg:grpSpPr>
                    <wps:wsp>
                      <wps:cNvPr id="7" name="Text Box 2"/>
                      <wps:cNvSpPr txBox="1"/>
                      <wps:spPr>
                        <a:xfrm>
                          <a:off x="39757" y="926276"/>
                          <a:ext cx="4464685" cy="617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186DF" w14:textId="77777777" w:rsidR="000B0478" w:rsidRPr="00E80A20" w:rsidRDefault="000B0478" w:rsidP="005B381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80A20">
                              <w:rPr>
                                <w:rFonts w:ascii="Arial" w:hAnsi="Arial" w:cs="Arial"/>
                                <w:sz w:val="18"/>
                              </w:rPr>
                              <w:t>Republic of the Philippines</w:t>
                            </w:r>
                          </w:p>
                          <w:p w14:paraId="749FEBF5" w14:textId="77777777" w:rsidR="000B0478" w:rsidRPr="00E80A20" w:rsidRDefault="000B0478" w:rsidP="005B381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E80A20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DEPARTMENT OF THE INTERIOR AND LOCAL GOVERNMENT</w:t>
                            </w:r>
                          </w:p>
                          <w:p w14:paraId="362C0127" w14:textId="77777777" w:rsidR="000B0478" w:rsidRPr="00E80A20" w:rsidRDefault="000B0478" w:rsidP="005B381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80A20">
                              <w:rPr>
                                <w:rFonts w:ascii="Arial" w:hAnsi="Arial" w:cs="Arial"/>
                                <w:sz w:val="18"/>
                              </w:rPr>
                              <w:t>REGION IV-A CALABARZON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1" descr="D:\2016 PACS StratComm\BIM Jepg Templates\dilglogo new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69423" y="-53013"/>
                          <a:ext cx="878774" cy="878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4A0EC087" id="Group 6" o:spid="_x0000_s1026" style="position:absolute;margin-left:157.65pt;margin-top:-22.7pt;width:357.9pt;height:125.7pt;z-index:251666944;mso-position-horizontal-relative:margin" coordorigin="397,-530" coordsize="44646,15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397;top:9262;width:44647;height:6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<v:textbox>
                  <w:txbxContent>
                    <w:p w14:paraId="2B0186DF" w14:textId="77777777" w:rsidR="000B0478" w:rsidRPr="00E80A20" w:rsidRDefault="000B0478" w:rsidP="005B381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E80A20">
                        <w:rPr>
                          <w:rFonts w:ascii="Arial" w:hAnsi="Arial" w:cs="Arial"/>
                          <w:sz w:val="18"/>
                        </w:rPr>
                        <w:t>Republic of the Philippines</w:t>
                      </w:r>
                    </w:p>
                    <w:p w14:paraId="749FEBF5" w14:textId="77777777" w:rsidR="000B0478" w:rsidRPr="00E80A20" w:rsidRDefault="000B0478" w:rsidP="005B381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 w:rsidRPr="00E80A20">
                        <w:rPr>
                          <w:rFonts w:ascii="Arial" w:hAnsi="Arial" w:cs="Arial"/>
                          <w:b/>
                          <w:sz w:val="18"/>
                        </w:rPr>
                        <w:t>DEPARTMENT OF THE INTERIOR AND LOCAL GOVERNMENT</w:t>
                      </w:r>
                    </w:p>
                    <w:p w14:paraId="362C0127" w14:textId="77777777" w:rsidR="000B0478" w:rsidRPr="00E80A20" w:rsidRDefault="000B0478" w:rsidP="005B381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E80A20">
                        <w:rPr>
                          <w:rFonts w:ascii="Arial" w:hAnsi="Arial" w:cs="Arial"/>
                          <w:sz w:val="18"/>
                        </w:rPr>
                        <w:t>REGION IV-A CALABARZON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8" type="#_x0000_t75" style="position:absolute;left:17694;top:-530;width:8787;height:8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">
                <v:imagedata r:id="rId2" o:title="dilglogo new"/>
              </v:shape>
              <w10:wrap anchorx="margin"/>
            </v:group>
          </w:pict>
        </mc:Fallback>
      </mc:AlternateContent>
    </w:r>
  </w:p>
  <w:p w14:paraId="3E0C2D6A" w14:textId="77777777" w:rsidR="000B0478" w:rsidRDefault="000B04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2A0E3" w14:textId="2D9595D5" w:rsidR="000B0478" w:rsidRPr="00AA36FA" w:rsidRDefault="00776560" w:rsidP="00AA36FA">
    <w:pPr>
      <w:rPr>
        <w:rFonts w:asciiTheme="majorHAnsi" w:hAnsiTheme="majorHAnsi"/>
        <w:i/>
        <w:sz w:val="16"/>
        <w:szCs w:val="24"/>
      </w:rPr>
    </w:pPr>
    <w:r>
      <w:rPr>
        <w:rFonts w:ascii="Helvetica LT Std" w:hAnsi="Helvetica LT Std"/>
        <w:i/>
        <w:noProof/>
        <w:color w:val="4F81BD" w:themeColor="accent1"/>
        <w:sz w:val="20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1920C6AC" wp14:editId="1116AA72">
              <wp:simplePos x="0" y="0"/>
              <wp:positionH relativeFrom="margin">
                <wp:posOffset>1736090</wp:posOffset>
              </wp:positionH>
              <wp:positionV relativeFrom="paragraph">
                <wp:posOffset>-328295</wp:posOffset>
              </wp:positionV>
              <wp:extent cx="4545330" cy="1596390"/>
              <wp:effectExtent l="0" t="0" r="0" b="0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545330" cy="1596390"/>
                        <a:chOff x="39757" y="-53013"/>
                        <a:chExt cx="4464685" cy="1596805"/>
                      </a:xfrm>
                    </wpg:grpSpPr>
                    <wps:wsp>
                      <wps:cNvPr id="2" name="Text Box 2"/>
                      <wps:cNvSpPr txBox="1"/>
                      <wps:spPr>
                        <a:xfrm>
                          <a:off x="39757" y="926276"/>
                          <a:ext cx="4464685" cy="617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95BE0" w14:textId="77777777" w:rsidR="000B0478" w:rsidRPr="00E80A20" w:rsidRDefault="000B0478" w:rsidP="00255F0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80A20">
                              <w:rPr>
                                <w:rFonts w:ascii="Arial" w:hAnsi="Arial" w:cs="Arial"/>
                                <w:sz w:val="18"/>
                              </w:rPr>
                              <w:t>Republic of the Philippines</w:t>
                            </w:r>
                          </w:p>
                          <w:p w14:paraId="34B667EF" w14:textId="77777777" w:rsidR="000B0478" w:rsidRPr="00E80A20" w:rsidRDefault="000B0478" w:rsidP="00255F0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E80A20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DEPARTMENT OF THE INTERIOR AND LOCAL GOVERNMENT</w:t>
                            </w:r>
                          </w:p>
                          <w:p w14:paraId="54BE0135" w14:textId="77777777" w:rsidR="000B0478" w:rsidRPr="00E80A20" w:rsidRDefault="000B0478" w:rsidP="00255F0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80A20">
                              <w:rPr>
                                <w:rFonts w:ascii="Arial" w:hAnsi="Arial" w:cs="Arial"/>
                                <w:sz w:val="18"/>
                              </w:rPr>
                              <w:t>REGION IV-A CALABARZON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1" descr="D:\2016 PACS StratComm\BIM Jepg Templates\dilglogo new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69423" y="-53013"/>
                          <a:ext cx="878774" cy="878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1920C6AC" id="_x0000_s1030" style="position:absolute;margin-left:136.7pt;margin-top:-25.85pt;width:357.9pt;height:125.7pt;z-index:251661824;mso-position-horizontal-relative:margin" coordorigin="397,-530" coordsize="44646,15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397;top:9262;width:44647;height:6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<v:textbox>
                  <w:txbxContent>
                    <w:p w14:paraId="13295BE0" w14:textId="77777777" w:rsidR="000B0478" w:rsidRPr="00E80A20" w:rsidRDefault="000B0478" w:rsidP="00255F0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E80A20">
                        <w:rPr>
                          <w:rFonts w:ascii="Arial" w:hAnsi="Arial" w:cs="Arial"/>
                          <w:sz w:val="18"/>
                        </w:rPr>
                        <w:t>Republic of the Philippines</w:t>
                      </w:r>
                    </w:p>
                    <w:p w14:paraId="34B667EF" w14:textId="77777777" w:rsidR="000B0478" w:rsidRPr="00E80A20" w:rsidRDefault="000B0478" w:rsidP="00255F0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 w:rsidRPr="00E80A20">
                        <w:rPr>
                          <w:rFonts w:ascii="Arial" w:hAnsi="Arial" w:cs="Arial"/>
                          <w:b/>
                          <w:sz w:val="18"/>
                        </w:rPr>
                        <w:t>DEPARTMENT OF THE INTERIOR AND LOCAL GOVERNMENT</w:t>
                      </w:r>
                    </w:p>
                    <w:p w14:paraId="54BE0135" w14:textId="77777777" w:rsidR="000B0478" w:rsidRPr="00E80A20" w:rsidRDefault="000B0478" w:rsidP="00255F0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E80A20">
                        <w:rPr>
                          <w:rFonts w:ascii="Arial" w:hAnsi="Arial" w:cs="Arial"/>
                          <w:sz w:val="18"/>
                        </w:rPr>
                        <w:t>REGION IV-A CALABARZON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32" type="#_x0000_t75" style="position:absolute;left:17694;top:-530;width:8787;height:8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">
                <v:imagedata r:id="rId2" o:title="dilglogo new"/>
              </v:shape>
              <w10:wrap anchorx="margin"/>
            </v:group>
          </w:pict>
        </mc:Fallback>
      </mc:AlternateContent>
    </w:r>
  </w:p>
  <w:p w14:paraId="07B2D8B2" w14:textId="77777777" w:rsidR="000B0478" w:rsidRDefault="000B04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22A2"/>
    <w:multiLevelType w:val="hybridMultilevel"/>
    <w:tmpl w:val="900A3B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37B01"/>
    <w:multiLevelType w:val="hybridMultilevel"/>
    <w:tmpl w:val="347253B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1D5B67"/>
    <w:multiLevelType w:val="hybridMultilevel"/>
    <w:tmpl w:val="A4584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F50D2"/>
    <w:multiLevelType w:val="hybridMultilevel"/>
    <w:tmpl w:val="98766C0E"/>
    <w:lvl w:ilvl="0" w:tplc="13B8C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3D61C6"/>
    <w:multiLevelType w:val="hybridMultilevel"/>
    <w:tmpl w:val="E8768320"/>
    <w:lvl w:ilvl="0" w:tplc="14F43634">
      <w:start w:val="1"/>
      <w:numFmt w:val="decimal"/>
      <w:lvlText w:val="%1."/>
      <w:lvlJc w:val="left"/>
      <w:pPr>
        <w:ind w:left="720" w:hanging="360"/>
      </w:pPr>
      <w:rPr>
        <w:rFonts w:cs="Arial"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47C87"/>
    <w:multiLevelType w:val="hybridMultilevel"/>
    <w:tmpl w:val="354864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9493E"/>
    <w:multiLevelType w:val="hybridMultilevel"/>
    <w:tmpl w:val="056A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709FF"/>
    <w:multiLevelType w:val="hybridMultilevel"/>
    <w:tmpl w:val="31C8348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1B4D0963"/>
    <w:multiLevelType w:val="hybridMultilevel"/>
    <w:tmpl w:val="73DEAD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E0619"/>
    <w:multiLevelType w:val="hybridMultilevel"/>
    <w:tmpl w:val="7BB09904"/>
    <w:lvl w:ilvl="0" w:tplc="11B6C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4F3800"/>
    <w:multiLevelType w:val="hybridMultilevel"/>
    <w:tmpl w:val="44747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716A4"/>
    <w:multiLevelType w:val="hybridMultilevel"/>
    <w:tmpl w:val="AC84B3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474A0"/>
    <w:multiLevelType w:val="hybridMultilevel"/>
    <w:tmpl w:val="BB2E890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C03AE"/>
    <w:multiLevelType w:val="hybridMultilevel"/>
    <w:tmpl w:val="D0725A78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 w15:restartNumberingAfterBreak="0">
    <w:nsid w:val="4BC21ABF"/>
    <w:multiLevelType w:val="hybridMultilevel"/>
    <w:tmpl w:val="75AA8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53B66"/>
    <w:multiLevelType w:val="hybridMultilevel"/>
    <w:tmpl w:val="EADA4C3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51C0F"/>
    <w:multiLevelType w:val="hybridMultilevel"/>
    <w:tmpl w:val="5CAE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11939"/>
    <w:multiLevelType w:val="hybridMultilevel"/>
    <w:tmpl w:val="A3D6EC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07139"/>
    <w:multiLevelType w:val="hybridMultilevel"/>
    <w:tmpl w:val="ED08D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F73D03"/>
    <w:multiLevelType w:val="hybridMultilevel"/>
    <w:tmpl w:val="C0CE57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DC0635"/>
    <w:multiLevelType w:val="hybridMultilevel"/>
    <w:tmpl w:val="B706008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7969F6"/>
    <w:multiLevelType w:val="hybridMultilevel"/>
    <w:tmpl w:val="8068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AA6D14"/>
    <w:multiLevelType w:val="hybridMultilevel"/>
    <w:tmpl w:val="E68888FA"/>
    <w:lvl w:ilvl="0" w:tplc="7A801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244E89"/>
    <w:multiLevelType w:val="hybridMultilevel"/>
    <w:tmpl w:val="560ED3D6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BA26B1"/>
    <w:multiLevelType w:val="hybridMultilevel"/>
    <w:tmpl w:val="10EEC43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B6727C"/>
    <w:multiLevelType w:val="hybridMultilevel"/>
    <w:tmpl w:val="A516EFCC"/>
    <w:lvl w:ilvl="0" w:tplc="394EE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AB1B30"/>
    <w:multiLevelType w:val="hybridMultilevel"/>
    <w:tmpl w:val="17E2A930"/>
    <w:lvl w:ilvl="0" w:tplc="7EA60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3813D0"/>
    <w:multiLevelType w:val="hybridMultilevel"/>
    <w:tmpl w:val="AB6029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2"/>
  </w:num>
  <w:num w:numId="4">
    <w:abstractNumId w:val="1"/>
  </w:num>
  <w:num w:numId="5">
    <w:abstractNumId w:val="23"/>
  </w:num>
  <w:num w:numId="6">
    <w:abstractNumId w:val="16"/>
  </w:num>
  <w:num w:numId="7">
    <w:abstractNumId w:val="6"/>
  </w:num>
  <w:num w:numId="8">
    <w:abstractNumId w:val="25"/>
  </w:num>
  <w:num w:numId="9">
    <w:abstractNumId w:val="19"/>
  </w:num>
  <w:num w:numId="10">
    <w:abstractNumId w:val="20"/>
  </w:num>
  <w:num w:numId="11">
    <w:abstractNumId w:val="9"/>
  </w:num>
  <w:num w:numId="12">
    <w:abstractNumId w:val="26"/>
  </w:num>
  <w:num w:numId="13">
    <w:abstractNumId w:val="3"/>
  </w:num>
  <w:num w:numId="14">
    <w:abstractNumId w:val="2"/>
  </w:num>
  <w:num w:numId="15">
    <w:abstractNumId w:val="7"/>
  </w:num>
  <w:num w:numId="16">
    <w:abstractNumId w:val="10"/>
  </w:num>
  <w:num w:numId="17">
    <w:abstractNumId w:val="21"/>
  </w:num>
  <w:num w:numId="18">
    <w:abstractNumId w:val="14"/>
  </w:num>
  <w:num w:numId="19">
    <w:abstractNumId w:val="0"/>
  </w:num>
  <w:num w:numId="20">
    <w:abstractNumId w:val="15"/>
  </w:num>
  <w:num w:numId="21">
    <w:abstractNumId w:val="24"/>
  </w:num>
  <w:num w:numId="22">
    <w:abstractNumId w:val="5"/>
  </w:num>
  <w:num w:numId="23">
    <w:abstractNumId w:val="8"/>
  </w:num>
  <w:num w:numId="24">
    <w:abstractNumId w:val="17"/>
  </w:num>
  <w:num w:numId="25">
    <w:abstractNumId w:val="27"/>
  </w:num>
  <w:num w:numId="26">
    <w:abstractNumId w:val="11"/>
  </w:num>
  <w:num w:numId="27">
    <w:abstractNumId w:val="18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952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xMDAxNjc0MbM0MDFV0lEKTi0uzszPAykwqwUAVVyB0iwAAAA="/>
  </w:docVars>
  <w:rsids>
    <w:rsidRoot w:val="00DD4483"/>
    <w:rsid w:val="00005DF7"/>
    <w:rsid w:val="00013636"/>
    <w:rsid w:val="00016500"/>
    <w:rsid w:val="000176AE"/>
    <w:rsid w:val="0002126A"/>
    <w:rsid w:val="00032C51"/>
    <w:rsid w:val="00056B2D"/>
    <w:rsid w:val="00056E75"/>
    <w:rsid w:val="0006296B"/>
    <w:rsid w:val="0006401C"/>
    <w:rsid w:val="0006657D"/>
    <w:rsid w:val="00067AB7"/>
    <w:rsid w:val="000737E3"/>
    <w:rsid w:val="00077D41"/>
    <w:rsid w:val="00086CE3"/>
    <w:rsid w:val="000933CB"/>
    <w:rsid w:val="000A0472"/>
    <w:rsid w:val="000A2272"/>
    <w:rsid w:val="000A73A0"/>
    <w:rsid w:val="000B0478"/>
    <w:rsid w:val="000B57C3"/>
    <w:rsid w:val="000B5A19"/>
    <w:rsid w:val="000C5D1E"/>
    <w:rsid w:val="000D0440"/>
    <w:rsid w:val="000D06EC"/>
    <w:rsid w:val="000D5916"/>
    <w:rsid w:val="000D5AEE"/>
    <w:rsid w:val="000D60DD"/>
    <w:rsid w:val="000E3595"/>
    <w:rsid w:val="000E6E55"/>
    <w:rsid w:val="000F1BC2"/>
    <w:rsid w:val="000F1D68"/>
    <w:rsid w:val="00102DF2"/>
    <w:rsid w:val="001047EB"/>
    <w:rsid w:val="001158E4"/>
    <w:rsid w:val="00124263"/>
    <w:rsid w:val="001251FE"/>
    <w:rsid w:val="00143677"/>
    <w:rsid w:val="00150C7D"/>
    <w:rsid w:val="00153E0E"/>
    <w:rsid w:val="00155F63"/>
    <w:rsid w:val="001679ED"/>
    <w:rsid w:val="00171FF7"/>
    <w:rsid w:val="00182297"/>
    <w:rsid w:val="001A7B93"/>
    <w:rsid w:val="001B083A"/>
    <w:rsid w:val="001D28AE"/>
    <w:rsid w:val="001D6813"/>
    <w:rsid w:val="001E0629"/>
    <w:rsid w:val="001F1D16"/>
    <w:rsid w:val="001F429B"/>
    <w:rsid w:val="001F51E9"/>
    <w:rsid w:val="0020027E"/>
    <w:rsid w:val="002070EE"/>
    <w:rsid w:val="00214A9C"/>
    <w:rsid w:val="00242C80"/>
    <w:rsid w:val="00255960"/>
    <w:rsid w:val="00255F0A"/>
    <w:rsid w:val="00271429"/>
    <w:rsid w:val="002816A9"/>
    <w:rsid w:val="00282735"/>
    <w:rsid w:val="002B0618"/>
    <w:rsid w:val="002C6685"/>
    <w:rsid w:val="002D0441"/>
    <w:rsid w:val="002D3DC3"/>
    <w:rsid w:val="002D40D4"/>
    <w:rsid w:val="002E0FD7"/>
    <w:rsid w:val="002E4918"/>
    <w:rsid w:val="002E78FC"/>
    <w:rsid w:val="002F0BFE"/>
    <w:rsid w:val="00302AED"/>
    <w:rsid w:val="00305BB0"/>
    <w:rsid w:val="003155E4"/>
    <w:rsid w:val="0033298F"/>
    <w:rsid w:val="003407C8"/>
    <w:rsid w:val="003411AF"/>
    <w:rsid w:val="00350780"/>
    <w:rsid w:val="00350BF1"/>
    <w:rsid w:val="003551C8"/>
    <w:rsid w:val="00356789"/>
    <w:rsid w:val="00357433"/>
    <w:rsid w:val="003578C7"/>
    <w:rsid w:val="0036385F"/>
    <w:rsid w:val="00367BCE"/>
    <w:rsid w:val="00394A59"/>
    <w:rsid w:val="003966AC"/>
    <w:rsid w:val="003A1FB3"/>
    <w:rsid w:val="003A2440"/>
    <w:rsid w:val="003A45B4"/>
    <w:rsid w:val="003A4D6D"/>
    <w:rsid w:val="003B1049"/>
    <w:rsid w:val="003B1A07"/>
    <w:rsid w:val="003C1052"/>
    <w:rsid w:val="003C2725"/>
    <w:rsid w:val="003D1750"/>
    <w:rsid w:val="003D2320"/>
    <w:rsid w:val="003E2AFF"/>
    <w:rsid w:val="003E2C23"/>
    <w:rsid w:val="003E6BD3"/>
    <w:rsid w:val="004031C2"/>
    <w:rsid w:val="0042140D"/>
    <w:rsid w:val="004220C2"/>
    <w:rsid w:val="00423051"/>
    <w:rsid w:val="00427646"/>
    <w:rsid w:val="0043351E"/>
    <w:rsid w:val="004343AF"/>
    <w:rsid w:val="00441666"/>
    <w:rsid w:val="00443FDF"/>
    <w:rsid w:val="00464F96"/>
    <w:rsid w:val="0046519B"/>
    <w:rsid w:val="00470F6D"/>
    <w:rsid w:val="004758EB"/>
    <w:rsid w:val="00480299"/>
    <w:rsid w:val="00486080"/>
    <w:rsid w:val="004900E7"/>
    <w:rsid w:val="00490CC0"/>
    <w:rsid w:val="004942A6"/>
    <w:rsid w:val="004A3BB2"/>
    <w:rsid w:val="004A5A76"/>
    <w:rsid w:val="004C2089"/>
    <w:rsid w:val="004C226F"/>
    <w:rsid w:val="004C5402"/>
    <w:rsid w:val="004C77E8"/>
    <w:rsid w:val="004D3E11"/>
    <w:rsid w:val="004E4A71"/>
    <w:rsid w:val="004F3B61"/>
    <w:rsid w:val="00507296"/>
    <w:rsid w:val="005076EE"/>
    <w:rsid w:val="00511F99"/>
    <w:rsid w:val="00512EAB"/>
    <w:rsid w:val="00524F8D"/>
    <w:rsid w:val="00531D84"/>
    <w:rsid w:val="005333C2"/>
    <w:rsid w:val="00542F26"/>
    <w:rsid w:val="00551213"/>
    <w:rsid w:val="00560FCD"/>
    <w:rsid w:val="00562494"/>
    <w:rsid w:val="005669E2"/>
    <w:rsid w:val="00580370"/>
    <w:rsid w:val="0058323F"/>
    <w:rsid w:val="00595582"/>
    <w:rsid w:val="005969D4"/>
    <w:rsid w:val="00597429"/>
    <w:rsid w:val="005A12C7"/>
    <w:rsid w:val="005B3811"/>
    <w:rsid w:val="005C3934"/>
    <w:rsid w:val="005C6C73"/>
    <w:rsid w:val="005D3E29"/>
    <w:rsid w:val="005E313B"/>
    <w:rsid w:val="005F2D7C"/>
    <w:rsid w:val="005F5929"/>
    <w:rsid w:val="005F598C"/>
    <w:rsid w:val="005F64CC"/>
    <w:rsid w:val="0061067C"/>
    <w:rsid w:val="00611362"/>
    <w:rsid w:val="00620CD2"/>
    <w:rsid w:val="00623BC6"/>
    <w:rsid w:val="006327DE"/>
    <w:rsid w:val="00634980"/>
    <w:rsid w:val="00636070"/>
    <w:rsid w:val="0064159F"/>
    <w:rsid w:val="00667A69"/>
    <w:rsid w:val="00667F27"/>
    <w:rsid w:val="006754C0"/>
    <w:rsid w:val="00675B00"/>
    <w:rsid w:val="00683F76"/>
    <w:rsid w:val="00685BE6"/>
    <w:rsid w:val="006A0746"/>
    <w:rsid w:val="006A323D"/>
    <w:rsid w:val="006B49D6"/>
    <w:rsid w:val="006C3187"/>
    <w:rsid w:val="006D0F35"/>
    <w:rsid w:val="006D21DE"/>
    <w:rsid w:val="006D4A80"/>
    <w:rsid w:val="006D571B"/>
    <w:rsid w:val="006E39CE"/>
    <w:rsid w:val="006E488D"/>
    <w:rsid w:val="00706C9E"/>
    <w:rsid w:val="00706D3A"/>
    <w:rsid w:val="007100D0"/>
    <w:rsid w:val="00710566"/>
    <w:rsid w:val="007114FC"/>
    <w:rsid w:val="00713678"/>
    <w:rsid w:val="00713EE9"/>
    <w:rsid w:val="007212D3"/>
    <w:rsid w:val="00736451"/>
    <w:rsid w:val="0074595F"/>
    <w:rsid w:val="00747BAB"/>
    <w:rsid w:val="00752311"/>
    <w:rsid w:val="007608D0"/>
    <w:rsid w:val="007655DF"/>
    <w:rsid w:val="007763BF"/>
    <w:rsid w:val="00776560"/>
    <w:rsid w:val="00783942"/>
    <w:rsid w:val="007856A9"/>
    <w:rsid w:val="00787452"/>
    <w:rsid w:val="00791F4E"/>
    <w:rsid w:val="007B16DB"/>
    <w:rsid w:val="007B54D2"/>
    <w:rsid w:val="007C3147"/>
    <w:rsid w:val="007D3572"/>
    <w:rsid w:val="007E11A8"/>
    <w:rsid w:val="007E659E"/>
    <w:rsid w:val="007F210B"/>
    <w:rsid w:val="007F583C"/>
    <w:rsid w:val="00801BBE"/>
    <w:rsid w:val="00802D29"/>
    <w:rsid w:val="00807779"/>
    <w:rsid w:val="00810B98"/>
    <w:rsid w:val="00811140"/>
    <w:rsid w:val="008130D6"/>
    <w:rsid w:val="008167C9"/>
    <w:rsid w:val="00857E65"/>
    <w:rsid w:val="008608E6"/>
    <w:rsid w:val="00862C72"/>
    <w:rsid w:val="008651C9"/>
    <w:rsid w:val="0087125F"/>
    <w:rsid w:val="00871D9C"/>
    <w:rsid w:val="00873C8E"/>
    <w:rsid w:val="008748AC"/>
    <w:rsid w:val="00883350"/>
    <w:rsid w:val="00891020"/>
    <w:rsid w:val="00891D47"/>
    <w:rsid w:val="00894068"/>
    <w:rsid w:val="008A080C"/>
    <w:rsid w:val="008A0ABA"/>
    <w:rsid w:val="008C6AAA"/>
    <w:rsid w:val="008D12A2"/>
    <w:rsid w:val="008F4A32"/>
    <w:rsid w:val="008F5601"/>
    <w:rsid w:val="009017AE"/>
    <w:rsid w:val="009045F0"/>
    <w:rsid w:val="00914D6E"/>
    <w:rsid w:val="009161D8"/>
    <w:rsid w:val="00921553"/>
    <w:rsid w:val="0092253B"/>
    <w:rsid w:val="0092662E"/>
    <w:rsid w:val="00951BEE"/>
    <w:rsid w:val="00962EAA"/>
    <w:rsid w:val="009653B1"/>
    <w:rsid w:val="00965EC0"/>
    <w:rsid w:val="00971E59"/>
    <w:rsid w:val="0097254D"/>
    <w:rsid w:val="0097746E"/>
    <w:rsid w:val="00984B46"/>
    <w:rsid w:val="00990C2C"/>
    <w:rsid w:val="00995769"/>
    <w:rsid w:val="009A4488"/>
    <w:rsid w:val="009B4C79"/>
    <w:rsid w:val="009C2CE1"/>
    <w:rsid w:val="009D63E7"/>
    <w:rsid w:val="009D7E43"/>
    <w:rsid w:val="009E0B28"/>
    <w:rsid w:val="009F5285"/>
    <w:rsid w:val="00A00621"/>
    <w:rsid w:val="00A07E33"/>
    <w:rsid w:val="00A115D6"/>
    <w:rsid w:val="00A13C88"/>
    <w:rsid w:val="00A20932"/>
    <w:rsid w:val="00A24030"/>
    <w:rsid w:val="00A437C0"/>
    <w:rsid w:val="00A45498"/>
    <w:rsid w:val="00A503FB"/>
    <w:rsid w:val="00A620AF"/>
    <w:rsid w:val="00A755F5"/>
    <w:rsid w:val="00A77FDE"/>
    <w:rsid w:val="00A84A33"/>
    <w:rsid w:val="00A91BF9"/>
    <w:rsid w:val="00A92DA0"/>
    <w:rsid w:val="00A94FFC"/>
    <w:rsid w:val="00AA0840"/>
    <w:rsid w:val="00AA36FA"/>
    <w:rsid w:val="00AA6CAF"/>
    <w:rsid w:val="00AB1FAA"/>
    <w:rsid w:val="00AB3957"/>
    <w:rsid w:val="00AB7D2E"/>
    <w:rsid w:val="00AC0E1B"/>
    <w:rsid w:val="00AC324A"/>
    <w:rsid w:val="00AC45E4"/>
    <w:rsid w:val="00AC477E"/>
    <w:rsid w:val="00AD0F94"/>
    <w:rsid w:val="00AD66F4"/>
    <w:rsid w:val="00B0032E"/>
    <w:rsid w:val="00B00D2A"/>
    <w:rsid w:val="00B1756E"/>
    <w:rsid w:val="00B21345"/>
    <w:rsid w:val="00B22B9F"/>
    <w:rsid w:val="00B348BB"/>
    <w:rsid w:val="00B35416"/>
    <w:rsid w:val="00B3711F"/>
    <w:rsid w:val="00B43616"/>
    <w:rsid w:val="00B44CC7"/>
    <w:rsid w:val="00B602D5"/>
    <w:rsid w:val="00B65309"/>
    <w:rsid w:val="00B662DB"/>
    <w:rsid w:val="00B67A95"/>
    <w:rsid w:val="00B77EB4"/>
    <w:rsid w:val="00B95C09"/>
    <w:rsid w:val="00BA1199"/>
    <w:rsid w:val="00BB1F7A"/>
    <w:rsid w:val="00BB2E07"/>
    <w:rsid w:val="00BC7513"/>
    <w:rsid w:val="00BD0090"/>
    <w:rsid w:val="00BD7761"/>
    <w:rsid w:val="00BE082A"/>
    <w:rsid w:val="00BE25AB"/>
    <w:rsid w:val="00BF02E8"/>
    <w:rsid w:val="00BF0F81"/>
    <w:rsid w:val="00C00BE4"/>
    <w:rsid w:val="00C03692"/>
    <w:rsid w:val="00C10E7B"/>
    <w:rsid w:val="00C1299F"/>
    <w:rsid w:val="00C23560"/>
    <w:rsid w:val="00C27058"/>
    <w:rsid w:val="00C30089"/>
    <w:rsid w:val="00C31931"/>
    <w:rsid w:val="00C31C0C"/>
    <w:rsid w:val="00C33408"/>
    <w:rsid w:val="00C43BD0"/>
    <w:rsid w:val="00C5223B"/>
    <w:rsid w:val="00C749C6"/>
    <w:rsid w:val="00C7782B"/>
    <w:rsid w:val="00C77A66"/>
    <w:rsid w:val="00C818C1"/>
    <w:rsid w:val="00C85283"/>
    <w:rsid w:val="00C86AE2"/>
    <w:rsid w:val="00C91DA3"/>
    <w:rsid w:val="00C92024"/>
    <w:rsid w:val="00C968F4"/>
    <w:rsid w:val="00CD0766"/>
    <w:rsid w:val="00CE794C"/>
    <w:rsid w:val="00CE7BAE"/>
    <w:rsid w:val="00D02C60"/>
    <w:rsid w:val="00D05DF5"/>
    <w:rsid w:val="00D17638"/>
    <w:rsid w:val="00D20002"/>
    <w:rsid w:val="00D20CA4"/>
    <w:rsid w:val="00D236F6"/>
    <w:rsid w:val="00D25C35"/>
    <w:rsid w:val="00D32C25"/>
    <w:rsid w:val="00D42BE4"/>
    <w:rsid w:val="00D43767"/>
    <w:rsid w:val="00D46414"/>
    <w:rsid w:val="00D57713"/>
    <w:rsid w:val="00D60AF2"/>
    <w:rsid w:val="00D71420"/>
    <w:rsid w:val="00D71FD1"/>
    <w:rsid w:val="00D7765C"/>
    <w:rsid w:val="00D83AEF"/>
    <w:rsid w:val="00D84D19"/>
    <w:rsid w:val="00D85015"/>
    <w:rsid w:val="00D9004F"/>
    <w:rsid w:val="00D9522E"/>
    <w:rsid w:val="00D95850"/>
    <w:rsid w:val="00D97763"/>
    <w:rsid w:val="00DA43B4"/>
    <w:rsid w:val="00DC6C3B"/>
    <w:rsid w:val="00DD0823"/>
    <w:rsid w:val="00DD4483"/>
    <w:rsid w:val="00DD5E9D"/>
    <w:rsid w:val="00DF0463"/>
    <w:rsid w:val="00DF60BA"/>
    <w:rsid w:val="00E02B9F"/>
    <w:rsid w:val="00E047DC"/>
    <w:rsid w:val="00E04A0B"/>
    <w:rsid w:val="00E115B6"/>
    <w:rsid w:val="00E17D19"/>
    <w:rsid w:val="00E21066"/>
    <w:rsid w:val="00E21807"/>
    <w:rsid w:val="00E2520B"/>
    <w:rsid w:val="00E25716"/>
    <w:rsid w:val="00E31B69"/>
    <w:rsid w:val="00E43166"/>
    <w:rsid w:val="00E475E3"/>
    <w:rsid w:val="00E47A34"/>
    <w:rsid w:val="00E521D1"/>
    <w:rsid w:val="00E56613"/>
    <w:rsid w:val="00E649BB"/>
    <w:rsid w:val="00E80A20"/>
    <w:rsid w:val="00EA1A71"/>
    <w:rsid w:val="00EB1183"/>
    <w:rsid w:val="00EC2EE5"/>
    <w:rsid w:val="00ED269E"/>
    <w:rsid w:val="00ED38BD"/>
    <w:rsid w:val="00ED6F78"/>
    <w:rsid w:val="00EE2A61"/>
    <w:rsid w:val="00EF211E"/>
    <w:rsid w:val="00EF2914"/>
    <w:rsid w:val="00EF668F"/>
    <w:rsid w:val="00EF7319"/>
    <w:rsid w:val="00F00221"/>
    <w:rsid w:val="00F12759"/>
    <w:rsid w:val="00F12C6D"/>
    <w:rsid w:val="00F30EBA"/>
    <w:rsid w:val="00F32EE8"/>
    <w:rsid w:val="00F37006"/>
    <w:rsid w:val="00F42DD7"/>
    <w:rsid w:val="00F43EAD"/>
    <w:rsid w:val="00F66AD5"/>
    <w:rsid w:val="00F67435"/>
    <w:rsid w:val="00F70EFB"/>
    <w:rsid w:val="00F72951"/>
    <w:rsid w:val="00F92968"/>
    <w:rsid w:val="00FA1C06"/>
    <w:rsid w:val="00FA6A05"/>
    <w:rsid w:val="00FB595C"/>
    <w:rsid w:val="00FB669E"/>
    <w:rsid w:val="00FC0DB6"/>
    <w:rsid w:val="00FC2FD7"/>
    <w:rsid w:val="00FD5514"/>
    <w:rsid w:val="00FE1179"/>
    <w:rsid w:val="00FE4126"/>
    <w:rsid w:val="00FF226D"/>
    <w:rsid w:val="00FF75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3"/>
    <o:shapelayout v:ext="edit">
      <o:idmap v:ext="edit" data="1"/>
    </o:shapelayout>
  </w:shapeDefaults>
  <w:decimalSymbol w:val="."/>
  <w:listSeparator w:val=","/>
  <w14:docId w14:val="3634CB0C"/>
  <w15:docId w15:val="{3A255AD0-A7DC-4843-871D-B32EF91F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AEF"/>
    <w:rPr>
      <w:rFonts w:eastAsiaTheme="minorEastAsia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3AEF"/>
    <w:pPr>
      <w:spacing w:after="0" w:line="240" w:lineRule="auto"/>
    </w:pPr>
    <w:rPr>
      <w:rFonts w:ascii="Calibri" w:eastAsia="Calibri" w:hAnsi="Calibri" w:cs="Times New Roman"/>
      <w:lang w:val="en-PH" w:eastAsia="en-PH"/>
    </w:rPr>
  </w:style>
  <w:style w:type="character" w:styleId="Hyperlink">
    <w:name w:val="Hyperlink"/>
    <w:basedOn w:val="DefaultParagraphFont"/>
    <w:uiPriority w:val="99"/>
    <w:unhideWhenUsed/>
    <w:rsid w:val="00D83AE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AEF"/>
    <w:rPr>
      <w:rFonts w:eastAsiaTheme="minorEastAsia"/>
      <w:lang w:val="en-PH" w:eastAsia="en-PH"/>
    </w:rPr>
  </w:style>
  <w:style w:type="paragraph" w:styleId="Footer">
    <w:name w:val="footer"/>
    <w:basedOn w:val="Normal"/>
    <w:link w:val="FooterChar"/>
    <w:uiPriority w:val="99"/>
    <w:unhideWhenUsed/>
    <w:rsid w:val="00D83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AEF"/>
    <w:rPr>
      <w:rFonts w:eastAsiaTheme="minorEastAsia"/>
      <w:lang w:val="en-PH"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B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BD0"/>
    <w:rPr>
      <w:rFonts w:ascii="Segoe UI" w:eastAsiaTheme="minorEastAsia" w:hAnsi="Segoe UI" w:cs="Segoe UI"/>
      <w:sz w:val="18"/>
      <w:szCs w:val="18"/>
      <w:lang w:val="en-PH" w:eastAsia="en-PH"/>
    </w:rPr>
  </w:style>
  <w:style w:type="character" w:styleId="PlaceholderText">
    <w:name w:val="Placeholder Text"/>
    <w:basedOn w:val="DefaultParagraphFont"/>
    <w:uiPriority w:val="99"/>
    <w:semiHidden/>
    <w:rsid w:val="007100D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2B9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4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7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477E"/>
    <w:rPr>
      <w:rFonts w:eastAsiaTheme="minorEastAsia"/>
      <w:sz w:val="20"/>
      <w:szCs w:val="20"/>
      <w:lang w:val="en-PH" w:eastAsia="en-P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7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77E"/>
    <w:rPr>
      <w:rFonts w:eastAsiaTheme="minorEastAsia"/>
      <w:b/>
      <w:bCs/>
      <w:sz w:val="20"/>
      <w:szCs w:val="20"/>
      <w:lang w:val="en-PH" w:eastAsia="en-PH"/>
    </w:rPr>
  </w:style>
  <w:style w:type="table" w:styleId="TableGrid">
    <w:name w:val="Table Grid"/>
    <w:basedOn w:val="TableNormal"/>
    <w:uiPriority w:val="59"/>
    <w:rsid w:val="00255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5F0A"/>
    <w:pPr>
      <w:ind w:left="720"/>
      <w:contextualSpacing/>
    </w:pPr>
    <w:rPr>
      <w:rFonts w:eastAsiaTheme="minorHAnsi"/>
      <w:lang w:val="en-US" w:eastAsia="en-US"/>
    </w:rPr>
  </w:style>
  <w:style w:type="character" w:customStyle="1" w:styleId="NoSpacingChar">
    <w:name w:val="No Spacing Char"/>
    <w:link w:val="NoSpacing"/>
    <w:uiPriority w:val="1"/>
    <w:rsid w:val="007F210B"/>
    <w:rPr>
      <w:rFonts w:ascii="Calibri" w:eastAsia="Calibri" w:hAnsi="Calibri" w:cs="Times New Roman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B-FSC\Documents\Custom%20Office%20Templates\DILG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AA8F8-CF6E-45B8-ADDB-E3B8E4771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DILG.dotm</Template>
  <TotalTime>33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BUB-FSC</dc:creator>
  <cp:keywords>BUB-FSC</cp:keywords>
  <cp:lastModifiedBy>DILG-ISTMS</cp:lastModifiedBy>
  <cp:revision>44</cp:revision>
  <cp:lastPrinted>2020-03-18T06:25:00Z</cp:lastPrinted>
  <dcterms:created xsi:type="dcterms:W3CDTF">2020-04-07T11:23:00Z</dcterms:created>
  <dcterms:modified xsi:type="dcterms:W3CDTF">2020-04-08T00:21:00Z</dcterms:modified>
</cp:coreProperties>
</file>